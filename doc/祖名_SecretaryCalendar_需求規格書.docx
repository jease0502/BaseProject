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6E2BE" w14:textId="77777777" w:rsidR="00023E1F" w:rsidRPr="00BA748C" w:rsidRDefault="00023E1F" w:rsidP="00583E57">
      <w:pPr>
        <w:rPr>
          <w:rFonts w:ascii="標楷體" w:eastAsia="SimSun" w:hAnsi="標楷體"/>
          <w:sz w:val="96"/>
          <w:szCs w:val="96"/>
        </w:rPr>
      </w:pPr>
    </w:p>
    <w:p w14:paraId="5DA546CC" w14:textId="77777777" w:rsidR="00023E1F" w:rsidRPr="00464CF5" w:rsidRDefault="00023E1F" w:rsidP="00583E57">
      <w:pPr>
        <w:rPr>
          <w:rFonts w:ascii="標楷體" w:eastAsia="標楷體" w:hAnsi="標楷體"/>
          <w:sz w:val="96"/>
          <w:szCs w:val="96"/>
        </w:rPr>
      </w:pPr>
    </w:p>
    <w:p w14:paraId="2899EDA8" w14:textId="77777777" w:rsidR="00023E1F" w:rsidRPr="00464CF5" w:rsidRDefault="00023E1F" w:rsidP="00583E57">
      <w:pPr>
        <w:rPr>
          <w:rFonts w:ascii="標楷體" w:eastAsia="標楷體" w:hAnsi="標楷體"/>
          <w:sz w:val="96"/>
          <w:szCs w:val="96"/>
        </w:rPr>
      </w:pPr>
    </w:p>
    <w:p w14:paraId="343F0EF0" w14:textId="77777777" w:rsidR="00FA352D" w:rsidRPr="00464CF5" w:rsidRDefault="00023E1F" w:rsidP="00FA352D">
      <w:pPr>
        <w:pStyle w:val="af6"/>
        <w:rPr>
          <w:rFonts w:ascii="標楷體" w:eastAsia="標楷體" w:hAnsi="標楷體"/>
        </w:rPr>
      </w:pPr>
      <w:r w:rsidRPr="00464CF5">
        <w:rPr>
          <w:rFonts w:ascii="標楷體" w:eastAsia="標楷體" w:hAnsi="標楷體" w:hint="eastAsia"/>
        </w:rPr>
        <w:t>規格書</w:t>
      </w:r>
      <w:r w:rsidR="00FA352D" w:rsidRPr="00464CF5">
        <w:rPr>
          <w:rFonts w:ascii="標楷體" w:eastAsia="標楷體" w:hAnsi="標楷體"/>
          <w:lang w:val="zh-TW" w:eastAsia="zh-TW" w:bidi="zh-TW"/>
        </w:rPr>
        <w:t xml:space="preserve"> </w:t>
      </w:r>
    </w:p>
    <w:tbl>
      <w:tblPr>
        <w:tblW w:w="4984" w:type="pct"/>
        <w:tblBorders>
          <w:bottom w:val="single" w:sz="8" w:space="0" w:color="auto"/>
          <w:insideH w:val="single" w:sz="8" w:space="0" w:color="auto"/>
        </w:tblBorders>
        <w:tblCellMar>
          <w:left w:w="0" w:type="dxa"/>
          <w:right w:w="0" w:type="dxa"/>
        </w:tblCellMar>
        <w:tblLook w:val="0200" w:firstRow="0" w:lastRow="0" w:firstColumn="0" w:lastColumn="0" w:noHBand="1" w:noVBand="0"/>
        <w:tblDescription w:val="傳真表單資訊表格 - 第一個資料表包含傳真、電話和收件者和寄件者的主題。第二個表格含有頁數"/>
      </w:tblPr>
      <w:tblGrid>
        <w:gridCol w:w="2128"/>
        <w:gridCol w:w="5950"/>
      </w:tblGrid>
      <w:tr w:rsidR="00023E1F" w:rsidRPr="00464CF5" w14:paraId="7BBD4534" w14:textId="77777777" w:rsidTr="002D2425">
        <w:trPr>
          <w:trHeight w:val="580"/>
        </w:trPr>
        <w:tc>
          <w:tcPr>
            <w:tcW w:w="1317" w:type="pct"/>
          </w:tcPr>
          <w:p w14:paraId="722CDCE9" w14:textId="77777777" w:rsidR="00023E1F" w:rsidRPr="00464CF5" w:rsidRDefault="00CA5B6D" w:rsidP="00FA352D">
            <w:pPr>
              <w:pStyle w:val="af8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</w:rPr>
              <w:t>開發組名：</w:t>
            </w:r>
          </w:p>
        </w:tc>
        <w:tc>
          <w:tcPr>
            <w:tcW w:w="3683" w:type="pct"/>
          </w:tcPr>
          <w:p w14:paraId="3E23BAAD" w14:textId="77777777" w:rsidR="00CA5B6D" w:rsidRPr="00464CF5" w:rsidRDefault="00023E1F" w:rsidP="00FA352D">
            <w:pPr>
              <w:pStyle w:val="af8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464CF5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祖名</w:t>
            </w:r>
          </w:p>
        </w:tc>
      </w:tr>
      <w:tr w:rsidR="00023E1F" w:rsidRPr="00464CF5" w14:paraId="2DBDC210" w14:textId="77777777" w:rsidTr="002D2425">
        <w:trPr>
          <w:trHeight w:val="580"/>
        </w:trPr>
        <w:tc>
          <w:tcPr>
            <w:tcW w:w="1317" w:type="pct"/>
          </w:tcPr>
          <w:p w14:paraId="2714CB3C" w14:textId="77777777" w:rsidR="00023E1F" w:rsidRPr="00464CF5" w:rsidRDefault="00CA5B6D" w:rsidP="00FA352D">
            <w:pPr>
              <w:pStyle w:val="af8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</w:rPr>
              <w:t>專案名稱：</w:t>
            </w:r>
          </w:p>
        </w:tc>
        <w:tc>
          <w:tcPr>
            <w:tcW w:w="3683" w:type="pct"/>
          </w:tcPr>
          <w:p w14:paraId="63C593A3" w14:textId="77777777" w:rsidR="00023E1F" w:rsidRPr="00464CF5" w:rsidRDefault="002D2425" w:rsidP="00FA352D">
            <w:pPr>
              <w:pStyle w:val="af8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</w:rPr>
              <w:t>Secretary</w:t>
            </w:r>
            <w:r w:rsidRPr="00464CF5">
              <w:rPr>
                <w:rFonts w:ascii="標楷體" w:eastAsia="標楷體" w:hAnsi="標楷體"/>
                <w:b/>
                <w:bCs/>
                <w:color w:val="104864" w:themeColor="background2" w:themeShade="40"/>
                <w:kern w:val="24"/>
                <w:sz w:val="120"/>
                <w:szCs w:val="120"/>
                <w:lang w:eastAsia="zh-TW"/>
              </w:rPr>
              <w:t xml:space="preserve"> </w:t>
            </w: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</w:rPr>
              <w:t>Calendar</w:t>
            </w:r>
          </w:p>
        </w:tc>
      </w:tr>
      <w:tr w:rsidR="002D2425" w:rsidRPr="00464CF5" w14:paraId="6F24FCAC" w14:textId="77777777" w:rsidTr="002D2425">
        <w:trPr>
          <w:trHeight w:val="580"/>
        </w:trPr>
        <w:tc>
          <w:tcPr>
            <w:tcW w:w="5000" w:type="pct"/>
            <w:gridSpan w:val="2"/>
          </w:tcPr>
          <w:p w14:paraId="63CA9E3A" w14:textId="77777777" w:rsidR="002D2425" w:rsidRPr="00464CF5" w:rsidRDefault="002D2425" w:rsidP="00CA5B6D">
            <w:pPr>
              <w:pStyle w:val="af8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</w:rPr>
              <w:t>組長：</w:t>
            </w:r>
            <w:r w:rsidRPr="00464CF5">
              <w:rPr>
                <w:rFonts w:ascii="標楷體" w:eastAsia="標楷體" w:hAnsi="標楷體"/>
                <w:b/>
                <w:sz w:val="40"/>
                <w:szCs w:val="40"/>
              </w:rPr>
              <w:t>林旻彥 D0752870</w:t>
            </w:r>
          </w:p>
        </w:tc>
      </w:tr>
      <w:tr w:rsidR="002D2425" w:rsidRPr="00464CF5" w14:paraId="7B73FEB8" w14:textId="77777777" w:rsidTr="002D2425">
        <w:trPr>
          <w:trHeight w:val="580"/>
        </w:trPr>
        <w:tc>
          <w:tcPr>
            <w:tcW w:w="5000" w:type="pct"/>
            <w:gridSpan w:val="2"/>
          </w:tcPr>
          <w:p w14:paraId="78FE3802" w14:textId="77777777" w:rsidR="002D2425" w:rsidRPr="00464CF5" w:rsidRDefault="002D2425" w:rsidP="002D2425">
            <w:pPr>
              <w:pStyle w:val="af8"/>
              <w:jc w:val="both"/>
              <w:rPr>
                <w:rFonts w:ascii="標楷體" w:eastAsia="標楷體" w:hAnsi="標楷體"/>
                <w:b/>
                <w:sz w:val="40"/>
                <w:szCs w:val="40"/>
                <w:lang w:eastAsia="zh-TW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  <w:lang w:eastAsia="zh-TW"/>
              </w:rPr>
              <w:t>組員：</w:t>
            </w:r>
          </w:p>
          <w:p w14:paraId="4BB7A9B9" w14:textId="77777777" w:rsidR="002D2425" w:rsidRPr="00464CF5" w:rsidRDefault="002D2425" w:rsidP="002D2425">
            <w:pPr>
              <w:pStyle w:val="af8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</w:pPr>
            <w:r w:rsidRPr="00464CF5">
              <w:rPr>
                <w:rFonts w:ascii="標楷體" w:eastAsia="標楷體" w:hAnsi="標楷體" w:hint="eastAsia"/>
                <w:b/>
                <w:sz w:val="40"/>
                <w:szCs w:val="40"/>
                <w:lang w:eastAsia="zh-TW"/>
              </w:rPr>
              <w:t xml:space="preserve">　　　</w:t>
            </w: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>許峻瑋D0753008</w:t>
            </w:r>
          </w:p>
          <w:p w14:paraId="5FF707EE" w14:textId="77777777" w:rsidR="002D2425" w:rsidRPr="00464CF5" w:rsidRDefault="002D2425" w:rsidP="002D2425">
            <w:pPr>
              <w:pStyle w:val="af8"/>
              <w:ind w:firstLineChars="300" w:firstLine="1201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</w:pPr>
            <w:proofErr w:type="gramStart"/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>廖于萱</w:t>
            </w:r>
            <w:proofErr w:type="gramEnd"/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 xml:space="preserve"> D0753531</w:t>
            </w:r>
          </w:p>
          <w:p w14:paraId="22F81A9E" w14:textId="77777777" w:rsidR="002D2425" w:rsidRPr="00464CF5" w:rsidRDefault="002D2425" w:rsidP="002D2425">
            <w:pPr>
              <w:pStyle w:val="af8"/>
              <w:ind w:firstLineChars="300" w:firstLine="1201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</w:pPr>
            <w:proofErr w:type="gramStart"/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>張喬茗</w:t>
            </w:r>
            <w:proofErr w:type="gramEnd"/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 xml:space="preserve"> D0753425</w:t>
            </w:r>
          </w:p>
          <w:p w14:paraId="2321DB1E" w14:textId="77777777" w:rsidR="002D2425" w:rsidRPr="00464CF5" w:rsidRDefault="002D2425" w:rsidP="002D2425">
            <w:pPr>
              <w:pStyle w:val="af8"/>
              <w:ind w:firstLineChars="300" w:firstLine="1201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</w:pP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  <w:lang w:eastAsia="zh-TW"/>
              </w:rPr>
              <w:t>曾培源 D0713083</w:t>
            </w:r>
          </w:p>
          <w:p w14:paraId="64DFDED2" w14:textId="77777777" w:rsidR="002D2425" w:rsidRPr="00464CF5" w:rsidRDefault="002D2425" w:rsidP="002D2425">
            <w:pPr>
              <w:pStyle w:val="af8"/>
              <w:ind w:firstLineChars="300" w:firstLine="1201"/>
              <w:jc w:val="both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464CF5">
              <w:rPr>
                <w:rFonts w:ascii="標楷體" w:eastAsia="標楷體" w:hAnsi="標楷體"/>
                <w:b/>
                <w:bCs/>
                <w:sz w:val="40"/>
                <w:szCs w:val="40"/>
              </w:rPr>
              <w:t>杜浩銘 D0753588</w:t>
            </w:r>
          </w:p>
        </w:tc>
      </w:tr>
    </w:tbl>
    <w:p w14:paraId="2BFFD048" w14:textId="77777777" w:rsidR="00023E1F" w:rsidRPr="00464CF5" w:rsidRDefault="00023E1F" w:rsidP="00583E57">
      <w:pPr>
        <w:rPr>
          <w:rFonts w:ascii="標楷體" w:eastAsia="標楷體" w:hAnsi="標楷體"/>
          <w:sz w:val="40"/>
          <w:szCs w:val="40"/>
        </w:rPr>
      </w:pPr>
    </w:p>
    <w:p w14:paraId="0FE62251" w14:textId="77777777" w:rsidR="002D2425" w:rsidRPr="00464CF5" w:rsidRDefault="002D2425" w:rsidP="00583E57">
      <w:pPr>
        <w:rPr>
          <w:rFonts w:ascii="標楷體" w:eastAsia="標楷體" w:hAnsi="標楷體"/>
          <w:sz w:val="40"/>
          <w:szCs w:val="40"/>
        </w:rPr>
      </w:pPr>
    </w:p>
    <w:p w14:paraId="0ABF2DD5" w14:textId="77777777" w:rsidR="00023E1F" w:rsidRDefault="00023E1F" w:rsidP="00023E1F">
      <w:pPr>
        <w:rPr>
          <w:rFonts w:ascii="標楷體" w:eastAsia="SimSun" w:hAnsi="標楷體"/>
        </w:rPr>
      </w:pPr>
    </w:p>
    <w:p w14:paraId="634E04E4" w14:textId="77777777" w:rsidR="00464CF5" w:rsidRPr="00464CF5" w:rsidRDefault="00464CF5" w:rsidP="00023E1F">
      <w:pPr>
        <w:rPr>
          <w:rFonts w:ascii="標楷體" w:eastAsia="SimSun" w:hAnsi="標楷體"/>
          <w:sz w:val="32"/>
          <w:szCs w:val="32"/>
        </w:rPr>
      </w:pPr>
    </w:p>
    <w:p w14:paraId="431E87BA" w14:textId="77777777" w:rsidR="00AD6538" w:rsidRPr="00464CF5" w:rsidRDefault="00023E1F" w:rsidP="00AD6538">
      <w:pPr>
        <w:rPr>
          <w:rFonts w:ascii="標楷體" w:eastAsia="標楷體" w:hAnsi="標楷體"/>
          <w:b/>
          <w:bCs/>
          <w:sz w:val="48"/>
          <w:szCs w:val="48"/>
          <w:lang w:eastAsia="zh-TW"/>
        </w:rPr>
      </w:pPr>
      <w:r w:rsidRPr="00464CF5">
        <w:rPr>
          <w:rFonts w:ascii="標楷體" w:eastAsia="標楷體" w:hAnsi="標楷體" w:cs="Segoe UI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  <w:lastRenderedPageBreak/>
        <w:t>系統是給誰用的，用的目的是什麼？</w:t>
      </w:r>
    </w:p>
    <w:p w14:paraId="0549CFCD" w14:textId="77777777" w:rsidR="00023E1F" w:rsidRPr="00464CF5" w:rsidRDefault="00023E1F" w:rsidP="00AD6538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目標大眾為那些行程繁雜，且需要在每</w:t>
      </w:r>
      <w:proofErr w:type="gramStart"/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個</w:t>
      </w:r>
      <w:proofErr w:type="gramEnd"/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時間點完美分配好的人</w:t>
      </w:r>
      <w:r w:rsidRPr="00464CF5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，提供個人時間規劃、方便一群人找共同時間</w:t>
      </w:r>
      <w:r w:rsidR="00AD6538" w:rsidRPr="00464CF5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。</w:t>
      </w:r>
    </w:p>
    <w:p w14:paraId="7BB5AE28" w14:textId="77777777" w:rsidR="00AD6538" w:rsidRPr="00464CF5" w:rsidRDefault="00AD6538" w:rsidP="00AD6538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03E727B3" w14:textId="77777777" w:rsidR="00AD6538" w:rsidRPr="00464CF5" w:rsidRDefault="00AD6538" w:rsidP="00AD6538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55EAB88C" w14:textId="77777777" w:rsidR="00FB33FE" w:rsidRPr="00464CF5" w:rsidRDefault="00FB33FE" w:rsidP="00AD6538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28B6A761" w14:textId="77777777" w:rsidR="00AD6538" w:rsidRPr="00464CF5" w:rsidRDefault="00AD6538" w:rsidP="00AD6538">
      <w:pPr>
        <w:rPr>
          <w:rFonts w:ascii="標楷體" w:eastAsia="標楷體" w:hAnsi="標楷體"/>
          <w:b/>
          <w:bCs/>
          <w:sz w:val="48"/>
          <w:szCs w:val="48"/>
          <w:lang w:eastAsia="zh-TW"/>
        </w:rPr>
      </w:pPr>
      <w:r w:rsidRPr="00464CF5">
        <w:rPr>
          <w:rFonts w:ascii="標楷體" w:eastAsia="標楷體" w:hAnsi="標楷體"/>
          <w:b/>
          <w:bCs/>
          <w:sz w:val="48"/>
          <w:szCs w:val="48"/>
          <w:lang w:eastAsia="zh-TW"/>
        </w:rPr>
        <w:t>整個系統使用的情境為何？整體性的流程為何？</w:t>
      </w:r>
    </w:p>
    <w:p w14:paraId="024009E3" w14:textId="77777777" w:rsidR="00AD6538" w:rsidRPr="00464CF5" w:rsidRDefault="00AD6538" w:rsidP="00AD6538">
      <w:pPr>
        <w:rPr>
          <w:rFonts w:ascii="標楷體" w:eastAsia="標楷體" w:hAnsi="標楷體"/>
          <w:b/>
          <w:bCs/>
          <w:sz w:val="40"/>
          <w:szCs w:val="40"/>
        </w:rPr>
      </w:pPr>
      <w:r w:rsidRPr="00464CF5">
        <w:rPr>
          <w:rFonts w:ascii="標楷體" w:eastAsia="標楷體" w:hAnsi="標楷體"/>
          <w:noProof/>
        </w:rPr>
        <w:drawing>
          <wp:inline distT="0" distB="0" distL="0" distR="0" wp14:anchorId="3B692C58" wp14:editId="4CD702E3">
            <wp:extent cx="1800225" cy="38162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106" t="34809" r="59022" b="24225"/>
                    <a:stretch/>
                  </pic:blipFill>
                  <pic:spPr bwMode="auto">
                    <a:xfrm>
                      <a:off x="0" y="0"/>
                      <a:ext cx="1810228" cy="383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7EE2D" w14:textId="77777777" w:rsidR="00AD6538" w:rsidRPr="00464CF5" w:rsidRDefault="00AD6538" w:rsidP="00AD6538">
      <w:pPr>
        <w:rPr>
          <w:rFonts w:ascii="標楷體" w:eastAsia="標楷體" w:hAnsi="標楷體"/>
          <w:b/>
          <w:bCs/>
          <w:sz w:val="40"/>
          <w:szCs w:val="40"/>
        </w:rPr>
      </w:pPr>
    </w:p>
    <w:p w14:paraId="2A0934B4" w14:textId="77777777" w:rsidR="00AD6538" w:rsidRPr="00464CF5" w:rsidRDefault="00AD6538" w:rsidP="00AD6538">
      <w:pPr>
        <w:rPr>
          <w:rFonts w:ascii="標楷體" w:eastAsia="標楷體" w:hAnsi="標楷體"/>
          <w:b/>
          <w:bCs/>
          <w:sz w:val="48"/>
          <w:szCs w:val="48"/>
          <w:lang w:eastAsia="zh-TW"/>
        </w:rPr>
      </w:pPr>
      <w:r w:rsidRPr="00464CF5">
        <w:rPr>
          <w:rFonts w:ascii="標楷體" w:eastAsia="標楷體" w:hAnsi="標楷體"/>
          <w:b/>
          <w:bCs/>
          <w:sz w:val="48"/>
          <w:szCs w:val="48"/>
          <w:lang w:eastAsia="zh-TW"/>
        </w:rPr>
        <w:lastRenderedPageBreak/>
        <w:t>使用者需求列表與說明</w:t>
      </w:r>
      <w:r w:rsidRPr="00464CF5">
        <w:rPr>
          <w:rFonts w:ascii="標楷體" w:eastAsia="標楷體" w:hAnsi="標楷體" w:hint="eastAsia"/>
          <w:b/>
          <w:bCs/>
          <w:sz w:val="48"/>
          <w:szCs w:val="48"/>
          <w:lang w:eastAsia="zh-TW"/>
        </w:rPr>
        <w:t>：</w:t>
      </w:r>
    </w:p>
    <w:p w14:paraId="3E37ADA4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要能看到現在的日期（月曆）</w:t>
      </w:r>
    </w:p>
    <w:p w14:paraId="790D34A8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能看到當天要做的事（提醒）</w:t>
      </w:r>
    </w:p>
    <w:p w14:paraId="0AAA0732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行前規劃並找到所有人有空的時間（共用）</w:t>
      </w:r>
    </w:p>
    <w:p w14:paraId="37E2CDE0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安排個人行程（規劃）</w:t>
      </w:r>
    </w:p>
    <w:p w14:paraId="1300D382" w14:textId="77777777" w:rsidR="00AD6538" w:rsidRPr="00464CF5" w:rsidRDefault="00AD6538" w:rsidP="00AD653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紀錄每天的收入與支出（記帳）</w:t>
      </w:r>
    </w:p>
    <w:p w14:paraId="21BEE07F" w14:textId="77777777" w:rsidR="00464CF5" w:rsidRDefault="00AD6538" w:rsidP="002B64E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  <w:t>回顧今年所參與的活動與發生的重要事件（回憶）</w:t>
      </w:r>
    </w:p>
    <w:p w14:paraId="32B71971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3557CB75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04252551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201557CA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6DD59F2C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37483D11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695B862C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77372D62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1AD4FBEB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77D12ED3" w14:textId="77777777" w:rsid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2EFE474B" w14:textId="77777777" w:rsidR="00464CF5" w:rsidRPr="00464CF5" w:rsidRDefault="00464CF5" w:rsidP="00464CF5">
      <w:p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38"/>
          <w:szCs w:val="38"/>
          <w:lang w:eastAsia="zh-TW"/>
        </w:rPr>
      </w:pPr>
    </w:p>
    <w:p w14:paraId="6C01DEC9" w14:textId="77777777" w:rsidR="00E1778C" w:rsidRDefault="00FB33FE" w:rsidP="00E1778C">
      <w:pPr>
        <w:rPr>
          <w:rFonts w:ascii="標楷體" w:eastAsia="SimSun" w:hAnsi="標楷體" w:cs="Segoe UI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</w:pPr>
      <w:r w:rsidRPr="00464CF5">
        <w:rPr>
          <w:rFonts w:ascii="標楷體" w:eastAsia="標楷體" w:hAnsi="標楷體" w:cs="Segoe UI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  <w:lastRenderedPageBreak/>
        <w:t>系統需求列表</w:t>
      </w:r>
    </w:p>
    <w:p w14:paraId="1ECCBD5B" w14:textId="77777777" w:rsidR="00FB33FE" w:rsidRPr="00464CF5" w:rsidRDefault="00FB33FE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在規劃時間前能提醒使用者，並給予適當時間執行（提醒）</w:t>
      </w:r>
    </w:p>
    <w:p w14:paraId="2F891B1C" w14:textId="77777777" w:rsidR="00FB33FE" w:rsidRPr="00464CF5" w:rsidRDefault="00FB33FE" w:rsidP="00FB33FE">
      <w:pPr>
        <w:numPr>
          <w:ilvl w:val="0"/>
          <w:numId w:val="5"/>
        </w:num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填入參與人數、空閒時間並找到適當地點（共用）</w:t>
      </w:r>
    </w:p>
    <w:p w14:paraId="39E1CCDA" w14:textId="77777777" w:rsidR="00FB33FE" w:rsidRPr="00464CF5" w:rsidRDefault="00FB33FE" w:rsidP="00FB33FE">
      <w:pPr>
        <w:numPr>
          <w:ilvl w:val="0"/>
          <w:numId w:val="5"/>
        </w:num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能夠依序列出時間點填入未來規劃，並提醒使用者即將執行（規劃）</w:t>
      </w:r>
    </w:p>
    <w:p w14:paraId="267C8C35" w14:textId="77777777" w:rsidR="002B64E5" w:rsidRPr="00464CF5" w:rsidRDefault="002B64E5" w:rsidP="00FB33FE">
      <w:pPr>
        <w:numPr>
          <w:ilvl w:val="0"/>
          <w:numId w:val="5"/>
        </w:num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能寫出最大餘額控管金錢（記帳）</w:t>
      </w:r>
    </w:p>
    <w:p w14:paraId="131B8BE6" w14:textId="77777777" w:rsidR="002B64E5" w:rsidRPr="00464CF5" w:rsidRDefault="002B64E5" w:rsidP="002B64E5">
      <w:pPr>
        <w:numPr>
          <w:ilvl w:val="0"/>
          <w:numId w:val="5"/>
        </w:num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 xml:space="preserve"> 需求追溯表 描述使用者需求與系統需求之間的關係</w:t>
      </w:r>
      <w:r w:rsidRPr="00464CF5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br/>
        <w:t>-讓自己的生活更加方便，作時間規劃以及找到一群人彼此空閒的時間</w:t>
      </w:r>
    </w:p>
    <w:p w14:paraId="22D2A457" w14:textId="77777777" w:rsidR="00FB33FE" w:rsidRPr="00493A68" w:rsidRDefault="00FB33FE" w:rsidP="00FB33FE">
      <w:pPr>
        <w:numPr>
          <w:ilvl w:val="0"/>
          <w:numId w:val="5"/>
        </w:numPr>
        <w:shd w:val="clear" w:color="auto" w:fill="FFFFFF"/>
        <w:spacing w:before="240" w:after="240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系統功能</w:t>
      </w:r>
    </w:p>
    <w:p w14:paraId="05F75069" w14:textId="77777777" w:rsidR="00FB33FE" w:rsidRPr="00493A68" w:rsidRDefault="00FB33FE" w:rsidP="00FB33FE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月曆</w:t>
      </w:r>
    </w:p>
    <w:p w14:paraId="7BD48576" w14:textId="77777777" w:rsidR="00FB33FE" w:rsidRPr="00493A68" w:rsidRDefault="00FB33FE" w:rsidP="00FB33FE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提醒</w:t>
      </w:r>
    </w:p>
    <w:p w14:paraId="2310FE59" w14:textId="77777777" w:rsidR="00FB33FE" w:rsidRPr="00493A68" w:rsidRDefault="00FB33FE" w:rsidP="00FB33FE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活動共用</w:t>
      </w:r>
    </w:p>
    <w:p w14:paraId="5DFA672F" w14:textId="77777777" w:rsidR="00FB33FE" w:rsidRPr="00493A68" w:rsidRDefault="00FB33FE" w:rsidP="00FB33FE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日常規劃</w:t>
      </w:r>
    </w:p>
    <w:p w14:paraId="6A556185" w14:textId="77777777" w:rsidR="00FB33FE" w:rsidRPr="00493A68" w:rsidRDefault="00FB33FE" w:rsidP="00FB33FE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記帳</w:t>
      </w:r>
    </w:p>
    <w:p w14:paraId="688B1749" w14:textId="77777777" w:rsidR="00FB33FE" w:rsidRPr="00493A68" w:rsidRDefault="00FB33FE" w:rsidP="00FB33FE">
      <w:pPr>
        <w:numPr>
          <w:ilvl w:val="1"/>
          <w:numId w:val="5"/>
        </w:numPr>
        <w:shd w:val="clear" w:color="auto" w:fill="FFFFFF"/>
        <w:spacing w:before="60" w:after="100" w:afterAutospacing="1"/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493A68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年度事件回顧</w:t>
      </w:r>
    </w:p>
    <w:p w14:paraId="3B0941E8" w14:textId="77777777" w:rsidR="00464CF5" w:rsidRPr="00493A68" w:rsidRDefault="00464CF5" w:rsidP="00AD6538">
      <w:pPr>
        <w:rPr>
          <w:rFonts w:ascii="標楷體" w:eastAsia="標楷體" w:hAnsi="標楷體" w:cs="Segoe UI"/>
          <w:b/>
          <w:bCs/>
          <w:color w:val="333333"/>
          <w:spacing w:val="5"/>
          <w:sz w:val="40"/>
          <w:szCs w:val="40"/>
          <w:shd w:val="clear" w:color="auto" w:fill="FFFFFF"/>
        </w:rPr>
      </w:pPr>
    </w:p>
    <w:p w14:paraId="6D323AD1" w14:textId="77777777" w:rsidR="00E1778C" w:rsidRPr="00493A68" w:rsidRDefault="00E1778C" w:rsidP="00AD6538">
      <w:pPr>
        <w:rPr>
          <w:rFonts w:ascii="標楷體" w:eastAsia="標楷體" w:hAnsi="標楷體" w:cs="Segoe UI"/>
          <w:b/>
          <w:bCs/>
          <w:color w:val="333333"/>
          <w:spacing w:val="5"/>
          <w:sz w:val="40"/>
          <w:szCs w:val="40"/>
          <w:shd w:val="clear" w:color="auto" w:fill="FFFFFF"/>
        </w:rPr>
      </w:pPr>
    </w:p>
    <w:p w14:paraId="3B076674" w14:textId="77777777" w:rsidR="00E1778C" w:rsidRPr="0020327F" w:rsidRDefault="00E1778C" w:rsidP="00E1778C">
      <w:pPr>
        <w:rPr>
          <w:rFonts w:ascii="標楷體" w:eastAsia="標楷體" w:hAnsi="標楷體" w:cs="Segoe UI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/>
          <w:b/>
          <w:bCs/>
          <w:color w:val="333333"/>
          <w:spacing w:val="5"/>
          <w:sz w:val="48"/>
          <w:szCs w:val="48"/>
          <w:shd w:val="clear" w:color="auto" w:fill="FFFFFF"/>
          <w:lang w:eastAsia="zh-TW"/>
        </w:rPr>
        <w:lastRenderedPageBreak/>
        <w:t>說明(使用者需求與系統需求的差別)</w:t>
      </w:r>
    </w:p>
    <w:p w14:paraId="7F034B6E" w14:textId="71144EB5" w:rsidR="00B00BBC" w:rsidRPr="0020327F" w:rsidRDefault="00B00BBC" w:rsidP="00B00BB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功能：月曆(查看日期與行程表)</w:t>
      </w:r>
    </w:p>
    <w:p w14:paraId="3C71BFA9" w14:textId="3D6F0559" w:rsidR="00B00BBC" w:rsidRPr="0020327F" w:rsidRDefault="00B00BBC" w:rsidP="00B00BB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輸入：自己在該日期的</w:t>
      </w:r>
      <w:r w:rsidR="00904197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規劃</w:t>
      </w:r>
    </w:p>
    <w:p w14:paraId="72D2843E" w14:textId="369E1E6B" w:rsidR="00B00BBC" w:rsidRPr="0020327F" w:rsidRDefault="00B00BBC" w:rsidP="00B00BB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輸出：當天的所有</w:t>
      </w:r>
      <w:r w:rsidR="00904197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規劃</w:t>
      </w:r>
    </w:p>
    <w:p w14:paraId="1128342A" w14:textId="023C6F2B" w:rsidR="00B00BBC" w:rsidRPr="0020327F" w:rsidRDefault="00B00BBC" w:rsidP="00B00BB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前置條件：無</w:t>
      </w:r>
    </w:p>
    <w:p w14:paraId="4E65E9A0" w14:textId="77777777" w:rsidR="00B00BBC" w:rsidRPr="0020327F" w:rsidRDefault="00B00BBC" w:rsidP="00B00BB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動作：</w:t>
      </w:r>
    </w:p>
    <w:p w14:paraId="4032FC3B" w14:textId="53410A09" w:rsidR="00B00BBC" w:rsidRPr="0020327F" w:rsidRDefault="00B00BB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進入月曆</w:t>
      </w:r>
      <w:r w:rsidR="009F41CE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頁</w:t>
      </w: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面</w:t>
      </w:r>
    </w:p>
    <w:p w14:paraId="36A6B9DA" w14:textId="1EB0E76D" w:rsidR="00B00BBC" w:rsidRPr="0020327F" w:rsidRDefault="00B00BB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選擇要填寫的日期</w:t>
      </w:r>
    </w:p>
    <w:p w14:paraId="03AB0862" w14:textId="4E92F180" w:rsidR="00B00BBC" w:rsidRPr="0020327F" w:rsidRDefault="00B00BB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填寫當日行程時間、地點等資訊</w:t>
      </w:r>
    </w:p>
    <w:p w14:paraId="79D1FE47" w14:textId="796D74E4" w:rsidR="00B00BBC" w:rsidRPr="0020327F" w:rsidRDefault="00B00BB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資料儲存到資料庫</w:t>
      </w:r>
    </w:p>
    <w:p w14:paraId="772A3600" w14:textId="54D5E4A6" w:rsidR="00B00BBC" w:rsidRPr="0020327F" w:rsidRDefault="00B00BB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每天可察看當日</w:t>
      </w:r>
      <w:r w:rsidR="00C63871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TO DO LIST</w:t>
      </w:r>
    </w:p>
    <w:p w14:paraId="4652CDE8" w14:textId="71B20F2D" w:rsidR="003166F3" w:rsidRPr="0020327F" w:rsidRDefault="003166F3" w:rsidP="00E1778C">
      <w:pP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56FD1FA4" w14:textId="47B3BECE" w:rsidR="003166F3" w:rsidRPr="0020327F" w:rsidRDefault="003166F3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55ABB1B6" w14:textId="36CD7AE5" w:rsidR="003166F3" w:rsidRPr="0020327F" w:rsidRDefault="003166F3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03F06CA0" w14:textId="3983E9E7" w:rsidR="003166F3" w:rsidRPr="0020327F" w:rsidRDefault="003166F3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14B10A1A" w14:textId="11CB1757" w:rsidR="003166F3" w:rsidRPr="0020327F" w:rsidRDefault="003166F3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374B30F5" w14:textId="4A1877D4" w:rsidR="002342B4" w:rsidRPr="0020327F" w:rsidRDefault="002342B4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7C0B529E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lastRenderedPageBreak/>
        <w:t>功能：提醒自己每天要處理的個人事物</w:t>
      </w:r>
    </w:p>
    <w:p w14:paraId="596D7E45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輸入：在什麼時間點要做什麼事</w:t>
      </w:r>
    </w:p>
    <w:p w14:paraId="5891F51B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輸出：在某個時刻從手機上彈出提示信息</w:t>
      </w:r>
    </w:p>
    <w:p w14:paraId="7274F70E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前置條件：日曆</w:t>
      </w:r>
    </w:p>
    <w:p w14:paraId="0C36C3A8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動作：</w:t>
      </w:r>
    </w:p>
    <w:p w14:paraId="2BFCC957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進入提醒</w:t>
      </w:r>
    </w:p>
    <w:p w14:paraId="1BC4E91F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選擇日期與通知時間，輸入當天要做的事</w:t>
      </w:r>
    </w:p>
    <w:p w14:paraId="6C300DEB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資料儲存到資料庫</w:t>
      </w:r>
    </w:p>
    <w:p w14:paraId="0A92F167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可以在下方加號新增其他通知</w:t>
      </w:r>
    </w:p>
    <w:p w14:paraId="4243A7CD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再次點選以設定的通知可以進行編輯</w:t>
      </w:r>
    </w:p>
    <w:p w14:paraId="27B9E95E" w14:textId="5D576685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新增或編輯完後資料儲存至資料庫</w:t>
      </w:r>
    </w:p>
    <w:p w14:paraId="7D04EE5B" w14:textId="4139046E" w:rsidR="0020327F" w:rsidRPr="0020327F" w:rsidRDefault="0020327F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436BD50A" w14:textId="1AD8BBC0" w:rsidR="0020327F" w:rsidRPr="0020327F" w:rsidRDefault="0020327F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07A7636F" w14:textId="3B9E5305" w:rsidR="0020327F" w:rsidRPr="0020327F" w:rsidRDefault="0020327F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43E3BB69" w14:textId="129987C2" w:rsidR="0020327F" w:rsidRPr="0020327F" w:rsidRDefault="0020327F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26F9E46F" w14:textId="5BBD50B0" w:rsidR="0020327F" w:rsidRPr="0020327F" w:rsidRDefault="0020327F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08CD4C07" w14:textId="77777777" w:rsidR="0020327F" w:rsidRPr="0020327F" w:rsidRDefault="0020327F" w:rsidP="002342B4">
      <w:pP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6D3DFD0E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lastRenderedPageBreak/>
        <w:t>功能：活動共用(管理所有人的時間)</w:t>
      </w:r>
    </w:p>
    <w:p w14:paraId="7E21E80F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輸入：自己有空的時間和想去的地方</w:t>
      </w:r>
    </w:p>
    <w:p w14:paraId="75D08FE4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輸出：統整所有人共同有空的時間和共同想去的地方</w:t>
      </w:r>
      <w:r w:rsidRPr="0020327F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>(包括門票車程...)</w:t>
      </w:r>
    </w:p>
    <w:p w14:paraId="5D2D1530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前置條件：日曆</w:t>
      </w:r>
    </w:p>
    <w:p w14:paraId="2592B9EA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動作：</w:t>
      </w:r>
    </w:p>
    <w:p w14:paraId="08F319EE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進入共用</w:t>
      </w:r>
    </w:p>
    <w:p w14:paraId="713683B8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勾選有空的日期，輸入想去的地方</w:t>
      </w:r>
    </w:p>
    <w:p w14:paraId="536815E4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資料儲存到資料庫</w:t>
      </w:r>
    </w:p>
    <w:p w14:paraId="5B1CA2F8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可以在最下面的加號新增時間地點</w:t>
      </w:r>
    </w:p>
    <w:p w14:paraId="74A4E772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最上方的日期可以點選</w:t>
      </w:r>
    </w:p>
    <w:p w14:paraId="754FFB12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並進入到其他天的行程進行編輯</w:t>
      </w:r>
    </w:p>
    <w:p w14:paraId="185FC8B8" w14:textId="77777777" w:rsidR="002342B4" w:rsidRPr="0020327F" w:rsidRDefault="002342B4" w:rsidP="002342B4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編輯完後資料儲存至資料庫</w:t>
      </w:r>
    </w:p>
    <w:p w14:paraId="73004AAE" w14:textId="2DA3F2F7" w:rsidR="002342B4" w:rsidRPr="0020327F" w:rsidRDefault="002342B4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05ACC972" w14:textId="50B8DA7A" w:rsidR="002342B4" w:rsidRPr="0020327F" w:rsidRDefault="002342B4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5EA25FC6" w14:textId="16410686" w:rsidR="002342B4" w:rsidRPr="0020327F" w:rsidRDefault="002342B4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57A4031E" w14:textId="77777777" w:rsidR="002342B4" w:rsidRPr="0020327F" w:rsidRDefault="002342B4" w:rsidP="00E1778C">
      <w:pP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25F233CE" w14:textId="05CF0BB1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lastRenderedPageBreak/>
        <w:t>功能：</w:t>
      </w:r>
      <w:r w:rsidR="005C5DC0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日常規劃(</w:t>
      </w:r>
      <w:r w:rsidRPr="0020327F">
        <w:rPr>
          <w:rFonts w:ascii="標楷體" w:eastAsia="標楷體" w:hAnsi="標楷體" w:cs="Segoe UI"/>
          <w:color w:val="333333"/>
          <w:spacing w:val="5"/>
          <w:sz w:val="40"/>
          <w:szCs w:val="40"/>
          <w:lang w:eastAsia="zh-TW"/>
        </w:rPr>
        <w:t>安排個人行程</w:t>
      </w:r>
      <w:r w:rsidR="005C5DC0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lang w:eastAsia="zh-TW"/>
        </w:rPr>
        <w:t>)</w:t>
      </w:r>
    </w:p>
    <w:p w14:paraId="57BA1A23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輸入：要安排行程的日期</w:t>
      </w:r>
    </w:p>
    <w:p w14:paraId="19898250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輸出：路程的規劃、店家定位資訊、活動資訊（給推薦）</w:t>
      </w:r>
    </w:p>
    <w:p w14:paraId="4B59097C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前置條件：要去的地點或要預定的店家</w:t>
      </w:r>
    </w:p>
    <w:p w14:paraId="31CDAC65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動作：</w:t>
      </w:r>
    </w:p>
    <w:p w14:paraId="3A5B6A12" w14:textId="77777777" w:rsidR="00E1778C" w:rsidRPr="0020327F" w:rsidRDefault="00493A68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進入行程規劃頁面</w:t>
      </w:r>
    </w:p>
    <w:p w14:paraId="60010409" w14:textId="77777777" w:rsidR="00493A68" w:rsidRPr="0020327F" w:rsidRDefault="00493A68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選擇想要的地點</w:t>
      </w:r>
    </w:p>
    <w:p w14:paraId="2204C2C2" w14:textId="77777777" w:rsidR="00493A68" w:rsidRPr="0020327F" w:rsidRDefault="00493A68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規劃路線與到達時間</w:t>
      </w:r>
    </w:p>
    <w:p w14:paraId="2BB05F20" w14:textId="77777777" w:rsidR="00493A68" w:rsidRPr="0020327F" w:rsidRDefault="00493A68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顯示附近店家並顯示店家資訊</w:t>
      </w:r>
    </w:p>
    <w:p w14:paraId="283E0F84" w14:textId="77777777" w:rsidR="00493A68" w:rsidRPr="0020327F" w:rsidRDefault="00493A68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可選擇繼續安排活動</w:t>
      </w:r>
    </w:p>
    <w:p w14:paraId="6FE5F9F7" w14:textId="77777777" w:rsidR="00493A68" w:rsidRPr="0020327F" w:rsidRDefault="00493A68" w:rsidP="00493A68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資料儲存到資料庫</w:t>
      </w:r>
    </w:p>
    <w:p w14:paraId="64B36FB7" w14:textId="77777777" w:rsidR="00493A68" w:rsidRPr="0020327F" w:rsidRDefault="00493A68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可以一次安排多天行程</w:t>
      </w:r>
    </w:p>
    <w:p w14:paraId="52D1AA67" w14:textId="77777777" w:rsidR="00493A68" w:rsidRPr="0020327F" w:rsidRDefault="00493A68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安排完後存檔並可修改</w:t>
      </w:r>
    </w:p>
    <w:p w14:paraId="508312F9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4F7BC754" w14:textId="77777777" w:rsidR="00BD6651" w:rsidRPr="0020327F" w:rsidRDefault="00BD6651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50A33F89" w14:textId="77777777" w:rsidR="002342B4" w:rsidRPr="0020327F" w:rsidRDefault="002342B4" w:rsidP="00E1778C">
      <w:pP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2807BE8E" w14:textId="2AD28875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lastRenderedPageBreak/>
        <w:t>功能：</w:t>
      </w:r>
      <w:r w:rsidR="00A001EE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記帳(</w:t>
      </w: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管理收入支出</w:t>
      </w:r>
      <w:r w:rsidR="00A001EE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)</w:t>
      </w:r>
    </w:p>
    <w:p w14:paraId="4C26088E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輸入：每次親金錢流動的額度及項目</w:t>
      </w:r>
    </w:p>
    <w:p w14:paraId="6A23078D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輸出：統整每</w:t>
      </w:r>
      <w:proofErr w:type="gramStart"/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個</w:t>
      </w:r>
      <w:proofErr w:type="gramEnd"/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項目的總</w:t>
      </w:r>
      <w:r w:rsidRPr="0020327F"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  <w:t xml:space="preserve"> Total </w:t>
      </w:r>
    </w:p>
    <w:p w14:paraId="5CE58F80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前置條件：物品或發票的照片</w:t>
      </w:r>
    </w:p>
    <w:p w14:paraId="6DBF1530" w14:textId="77777777" w:rsidR="00BD6651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動作：</w:t>
      </w:r>
    </w:p>
    <w:p w14:paraId="569CBDA9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進入記帳</w:t>
      </w:r>
    </w:p>
    <w:p w14:paraId="5624D389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依項目輸入使用的金額</w:t>
      </w:r>
    </w:p>
    <w:p w14:paraId="5DD4121F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資料儲存到資料庫</w:t>
      </w:r>
    </w:p>
    <w:p w14:paraId="2BC829EC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可以在最下面的加號新增收入支出</w:t>
      </w:r>
    </w:p>
    <w:p w14:paraId="38FD0379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最上方的日期可以點選</w:t>
      </w:r>
    </w:p>
    <w:p w14:paraId="5D7B1066" w14:textId="77777777" w:rsidR="00E1778C" w:rsidRPr="0020327F" w:rsidRDefault="00BA74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可</w:t>
      </w:r>
      <w:r w:rsidR="00E1778C"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進入到其他天進行編輯</w:t>
      </w:r>
    </w:p>
    <w:p w14:paraId="5530F1EB" w14:textId="77777777" w:rsidR="00E1778C" w:rsidRPr="0020327F" w:rsidRDefault="00E1778C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編輯完後資料儲存至資料庫</w:t>
      </w:r>
    </w:p>
    <w:p w14:paraId="51BDAE8B" w14:textId="77777777" w:rsidR="00794657" w:rsidRPr="0020327F" w:rsidRDefault="00794657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74DDF318" w14:textId="77777777" w:rsidR="00794657" w:rsidRPr="0020327F" w:rsidRDefault="00794657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01C3CF71" w14:textId="77777777" w:rsidR="00794657" w:rsidRPr="0020327F" w:rsidRDefault="00794657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4FF9CEEF" w14:textId="77777777" w:rsidR="00794657" w:rsidRPr="0020327F" w:rsidRDefault="00794657" w:rsidP="00E1778C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738BA593" w14:textId="69C98A91" w:rsidR="002342B4" w:rsidRDefault="002342B4" w:rsidP="00794657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7F66756F" w14:textId="77777777" w:rsidR="0020327F" w:rsidRPr="0020327F" w:rsidRDefault="0020327F" w:rsidP="0020327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bookmarkStart w:id="0" w:name="_GoBack"/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lastRenderedPageBreak/>
        <w:t>功能：記錄在這一年內發生的事</w:t>
      </w:r>
    </w:p>
    <w:p w14:paraId="18B420FB" w14:textId="77777777" w:rsidR="0020327F" w:rsidRPr="0020327F" w:rsidRDefault="0020327F" w:rsidP="0020327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輸入：</w:t>
      </w:r>
      <w:proofErr w:type="gramStart"/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一</w:t>
      </w:r>
      <w:proofErr w:type="gramEnd"/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年內記錄到資料庫的事情</w:t>
      </w:r>
    </w:p>
    <w:p w14:paraId="51620830" w14:textId="77777777" w:rsidR="0020327F" w:rsidRPr="0020327F" w:rsidRDefault="0020327F" w:rsidP="0020327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輸出：在每年年底</w:t>
      </w:r>
      <w:proofErr w:type="gramStart"/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彈出統整</w:t>
      </w:r>
      <w:proofErr w:type="gramEnd"/>
    </w:p>
    <w:p w14:paraId="38E0EC75" w14:textId="77777777" w:rsidR="0020327F" w:rsidRPr="0020327F" w:rsidRDefault="0020327F" w:rsidP="0020327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前置條件：日曆</w:t>
      </w:r>
    </w:p>
    <w:p w14:paraId="27DC283C" w14:textId="77777777" w:rsidR="0020327F" w:rsidRPr="0020327F" w:rsidRDefault="0020327F" w:rsidP="0020327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動作：</w:t>
      </w:r>
    </w:p>
    <w:p w14:paraId="44005692" w14:textId="77777777" w:rsidR="0020327F" w:rsidRPr="0020327F" w:rsidRDefault="0020327F" w:rsidP="0020327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將前面所記錄到資料庫的事件</w:t>
      </w:r>
    </w:p>
    <w:p w14:paraId="5C05F189" w14:textId="77777777" w:rsidR="0020327F" w:rsidRPr="0020327F" w:rsidRDefault="0020327F" w:rsidP="0020327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一一拿出來整理</w:t>
      </w:r>
    </w:p>
    <w:p w14:paraId="3150911A" w14:textId="6B0FEE15" w:rsidR="0020327F" w:rsidRDefault="0020327F" w:rsidP="0020327F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  <w:t>並在年底告知當年的統整</w:t>
      </w:r>
    </w:p>
    <w:bookmarkEnd w:id="0"/>
    <w:p w14:paraId="45C8D6E5" w14:textId="44E8F0C0" w:rsidR="0020327F" w:rsidRDefault="0020327F" w:rsidP="00794657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3768BC42" w14:textId="480B06E5" w:rsidR="0020327F" w:rsidRDefault="0020327F" w:rsidP="00794657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6A144DA4" w14:textId="27F36D3D" w:rsidR="0020327F" w:rsidRDefault="0020327F" w:rsidP="00794657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40B27CC6" w14:textId="1A6999F0" w:rsidR="0020327F" w:rsidRDefault="0020327F" w:rsidP="00794657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60435624" w14:textId="5D2D893F" w:rsidR="0020327F" w:rsidRDefault="0020327F" w:rsidP="00794657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36F72C33" w14:textId="43677319" w:rsidR="0020327F" w:rsidRDefault="0020327F" w:rsidP="00794657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72B7665D" w14:textId="00DEE74A" w:rsidR="0020327F" w:rsidRDefault="0020327F" w:rsidP="00794657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025BABC6" w14:textId="77777777" w:rsidR="0020327F" w:rsidRPr="0020327F" w:rsidRDefault="0020327F" w:rsidP="00794657">
      <w:pPr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  <w:lang w:eastAsia="zh-TW"/>
        </w:rPr>
      </w:pPr>
    </w:p>
    <w:p w14:paraId="0D8E194C" w14:textId="77777777" w:rsidR="00464CF5" w:rsidRPr="0020327F" w:rsidRDefault="00464CF5" w:rsidP="00464CF5">
      <w:pPr>
        <w:rPr>
          <w:rFonts w:ascii="標楷體" w:eastAsia="標楷體" w:hAnsi="標楷體"/>
          <w:b/>
          <w:bCs/>
          <w:sz w:val="48"/>
          <w:szCs w:val="48"/>
          <w:lang w:eastAsia="zh-TW"/>
        </w:rPr>
      </w:pPr>
      <w:r w:rsidRPr="0020327F">
        <w:rPr>
          <w:rFonts w:ascii="標楷體" w:eastAsia="標楷體" w:hAnsi="標楷體"/>
          <w:b/>
          <w:bCs/>
          <w:sz w:val="48"/>
          <w:szCs w:val="48"/>
          <w:lang w:eastAsia="zh-TW"/>
        </w:rPr>
        <w:lastRenderedPageBreak/>
        <w:t>系統限制</w:t>
      </w:r>
      <w:proofErr w:type="gramStart"/>
      <w:r w:rsidRPr="0020327F">
        <w:rPr>
          <w:rFonts w:ascii="標楷體" w:eastAsia="標楷體" w:hAnsi="標楷體"/>
          <w:b/>
          <w:bCs/>
          <w:sz w:val="48"/>
          <w:szCs w:val="48"/>
          <w:lang w:eastAsia="zh-TW"/>
        </w:rPr>
        <w:t>（</w:t>
      </w:r>
      <w:proofErr w:type="gramEnd"/>
      <w:r w:rsidRPr="0020327F">
        <w:rPr>
          <w:rFonts w:ascii="標楷體" w:eastAsia="標楷體" w:hAnsi="標楷體"/>
          <w:b/>
          <w:bCs/>
          <w:sz w:val="48"/>
          <w:szCs w:val="48"/>
          <w:lang w:eastAsia="zh-TW"/>
        </w:rPr>
        <w:t>法令、規範或設計上的限制，例如一定要用Java實做)</w:t>
      </w:r>
    </w:p>
    <w:p w14:paraId="1F6D33CE" w14:textId="77777777" w:rsidR="00464CF5" w:rsidRPr="0020327F" w:rsidRDefault="00464CF5" w:rsidP="00AD6538">
      <w:pPr>
        <w:rPr>
          <w:rFonts w:ascii="標楷體" w:eastAsia="標楷體" w:hAnsi="標楷體" w:cs="Segoe UI"/>
          <w:color w:val="333333"/>
          <w:spacing w:val="5"/>
          <w:sz w:val="40"/>
          <w:szCs w:val="40"/>
          <w:shd w:val="clear" w:color="auto" w:fill="FFFFFF"/>
        </w:rPr>
      </w:pPr>
      <w:r w:rsidRPr="0020327F">
        <w:rPr>
          <w:rFonts w:ascii="標楷體" w:eastAsia="標楷體" w:hAnsi="標楷體" w:cs="Segoe UI" w:hint="eastAsia"/>
          <w:color w:val="333333"/>
          <w:spacing w:val="5"/>
          <w:sz w:val="40"/>
          <w:szCs w:val="40"/>
          <w:shd w:val="clear" w:color="auto" w:fill="FFFFFF"/>
        </w:rPr>
        <w:t>沒有限制</w:t>
      </w:r>
    </w:p>
    <w:sectPr w:rsidR="00464CF5" w:rsidRPr="0020327F" w:rsidSect="00EA3BA8">
      <w:headerReference w:type="default" r:id="rId12"/>
      <w:pgSz w:w="11906" w:h="16838" w:code="9"/>
      <w:pgMar w:top="2160" w:right="1901" w:bottom="720" w:left="19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ABB95" w14:textId="77777777" w:rsidR="00C60EBC" w:rsidRDefault="00C60EBC" w:rsidP="001A2FA9">
      <w:r>
        <w:separator/>
      </w:r>
    </w:p>
  </w:endnote>
  <w:endnote w:type="continuationSeparator" w:id="0">
    <w:p w14:paraId="749B9176" w14:textId="77777777" w:rsidR="00C60EBC" w:rsidRDefault="00C60EBC" w:rsidP="001A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1F707" w14:textId="77777777" w:rsidR="00C60EBC" w:rsidRDefault="00C60EBC" w:rsidP="001A2FA9">
      <w:r>
        <w:separator/>
      </w:r>
    </w:p>
  </w:footnote>
  <w:footnote w:type="continuationSeparator" w:id="0">
    <w:p w14:paraId="6279247F" w14:textId="77777777" w:rsidR="00C60EBC" w:rsidRDefault="00C60EBC" w:rsidP="001A2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AF6C" w14:textId="77777777" w:rsidR="001A2FA9" w:rsidRDefault="00EA3BA8">
    <w:pPr>
      <w:pStyle w:val="ab"/>
    </w:pPr>
    <w:r>
      <w:rPr>
        <w:noProof/>
        <w:lang w:val="zh-TW" w:eastAsia="zh-TW" w:bidi="zh-TW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C9F727" wp14:editId="511B4226">
              <wp:simplePos x="0" y="0"/>
              <wp:positionH relativeFrom="column">
                <wp:posOffset>-971550</wp:posOffset>
              </wp:positionH>
              <wp:positionV relativeFrom="paragraph">
                <wp:posOffset>-236220</wp:posOffset>
              </wp:positionV>
              <wp:extent cx="7040880" cy="10241280"/>
              <wp:effectExtent l="0" t="0" r="7620" b="7620"/>
              <wp:wrapNone/>
              <wp:docPr id="1" name="群組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0880" cy="10241280"/>
                        <a:chOff x="0" y="0"/>
                        <a:chExt cx="7356236" cy="10226915"/>
                      </a:xfrm>
                    </wpg:grpSpPr>
                    <wps:wsp>
                      <wps:cNvPr id="8" name="直線接點​​ 8"/>
                      <wps:cNvCnPr/>
                      <wps:spPr>
                        <a:xfrm>
                          <a:off x="50561" y="161925"/>
                          <a:ext cx="7278370" cy="603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直線接點 10"/>
                      <wps:cNvCnPr/>
                      <wps:spPr>
                        <a:xfrm flipH="1">
                          <a:off x="241061" y="19050"/>
                          <a:ext cx="530352" cy="9216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直線接點​​ 12"/>
                      <wps:cNvCnPr/>
                      <wps:spPr>
                        <a:xfrm flipH="1">
                          <a:off x="6613286" y="371475"/>
                          <a:ext cx="530225" cy="9216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矩形 2"/>
                      <wps:cNvSpPr/>
                      <wps:spPr>
                        <a:xfrm>
                          <a:off x="41036" y="0"/>
                          <a:ext cx="571500" cy="9258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矩形 2"/>
                      <wps:cNvSpPr/>
                      <wps:spPr>
                        <a:xfrm rot="10800000">
                          <a:off x="6784736" y="342900"/>
                          <a:ext cx="571500" cy="9258300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2"/>
                      <wps:cNvSpPr/>
                      <wps:spPr>
                        <a:xfrm rot="5400000">
                          <a:off x="3384311" y="-3371850"/>
                          <a:ext cx="574043" cy="7342665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2"/>
                      <wps:cNvSpPr/>
                      <wps:spPr>
                        <a:xfrm rot="16200000">
                          <a:off x="3450986" y="6334125"/>
                          <a:ext cx="461010" cy="7324569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0 h 9144000"/>
                            <a:gd name="connsiteX1" fmla="*/ 571500 w 571500"/>
                            <a:gd name="connsiteY1" fmla="*/ 0 h 9144000"/>
                            <a:gd name="connsiteX2" fmla="*/ 571500 w 571500"/>
                            <a:gd name="connsiteY2" fmla="*/ 9144000 h 9144000"/>
                            <a:gd name="connsiteX3" fmla="*/ 0 w 571500"/>
                            <a:gd name="connsiteY3" fmla="*/ 9144000 h 9144000"/>
                            <a:gd name="connsiteX4" fmla="*/ 0 w 571500"/>
                            <a:gd name="connsiteY4" fmla="*/ 0 h 9144000"/>
                            <a:gd name="connsiteX0" fmla="*/ 0 w 571500"/>
                            <a:gd name="connsiteY0" fmla="*/ 0 h 9258300"/>
                            <a:gd name="connsiteX1" fmla="*/ 571500 w 571500"/>
                            <a:gd name="connsiteY1" fmla="*/ 0 h 9258300"/>
                            <a:gd name="connsiteX2" fmla="*/ 0 w 571500"/>
                            <a:gd name="connsiteY2" fmla="*/ 9258300 h 9258300"/>
                            <a:gd name="connsiteX3" fmla="*/ 0 w 571500"/>
                            <a:gd name="connsiteY3" fmla="*/ 9144000 h 9258300"/>
                            <a:gd name="connsiteX4" fmla="*/ 0 w 571500"/>
                            <a:gd name="connsiteY4" fmla="*/ 0 h 9258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1500" h="9258300">
                              <a:moveTo>
                                <a:pt x="0" y="0"/>
                              </a:moveTo>
                              <a:lnTo>
                                <a:pt x="571500" y="0"/>
                              </a:lnTo>
                              <a:lnTo>
                                <a:pt x="0" y="9258300"/>
                              </a:lnTo>
                              <a:lnTo>
                                <a:pt x="0" y="9144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直線接點 9"/>
                      <wps:cNvCnPr/>
                      <wps:spPr>
                        <a:xfrm>
                          <a:off x="50561" y="9553575"/>
                          <a:ext cx="7259955" cy="493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13290F" id="群組 14" o:spid="_x0000_s1026" style="position:absolute;margin-left:-76.5pt;margin-top:-18.6pt;width:554.4pt;height:806.4pt;z-index:251659264;mso-width-relative:margin;mso-height-relative:margin" coordsize="73562,10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">
              <v:line id="直線接點​​ 8" o:spid="_x0000_s1027" style="position:absolute;visibility:visible;mso-wrap-style:square" from="505,1619" to="73289,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" strokecolor="#05676b [1606]" strokeweight=".5pt">
                <v:stroke joinstyle="miter"/>
              </v:line>
              <v:line id="直線接點 10" o:spid="_x0000_s1028" style="position:absolute;flip:x;visibility:visible;mso-wrap-style:square" from="2410,190" to="7714,9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" strokecolor="#05676b [1606]" strokeweight=".5pt">
                <v:stroke joinstyle="miter"/>
              </v:line>
              <v:line id="直線接點​​ 12" o:spid="_x0000_s1029" style="position:absolute;flip:x;visibility:visible;mso-wrap-style:square" from="66132,3714" to="71435,9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" strokecolor="#05676b [1606]" strokeweight=".5pt">
                <v:stroke joinstyle="miter"/>
              </v:line>
              <v:shape id="矩形 2" o:spid="_x0000_s1030" style="position:absolute;left:410;width:5715;height:92583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" path="m,l571500,,,9258300,,9144000,,xe" fillcolor="#0bd0d9 [3206]" stroked="f" strokeweight="1pt">
                <v:fill r:id="rId1" o:title="" color2="white [3212]" type="pattern"/>
                <v:stroke joinstyle="miter"/>
                <v:path arrowok="t" o:connecttype="custom" o:connectlocs="0,0;571500,0;0,9258300;0,9144000;0,0" o:connectangles="0,0,0,0,0"/>
              </v:shape>
              <v:shape id="矩形 2" o:spid="_x0000_s1031" style="position:absolute;left:67847;top:3429;width:5715;height:92583;rotation:18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" path="m,l571500,,,9258300,,9144000,,xe" fillcolor="#0bd0d9 [3206]" stroked="f" strokeweight="1pt">
                <v:fill r:id="rId1" o:title="" color2="white [3212]" type="pattern"/>
                <v:stroke joinstyle="miter"/>
                <v:path arrowok="t" o:connecttype="custom" o:connectlocs="0,0;571500,0;0,9258300;0,9144000;0,0" o:connectangles="0,0,0,0,0"/>
              </v:shape>
              <v:shape id="矩形 2" o:spid="_x0000_s1032" style="position:absolute;left:33842;top:-33718;width:5741;height:73426;rotation:9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" path="m,l571500,,,9258300,,9144000,,xe" fillcolor="#7cca62 [3208]" stroked="f" strokeweight="1pt">
                <v:stroke joinstyle="miter"/>
                <v:path arrowok="t" o:connecttype="custom" o:connectlocs="0,0;574043,0;0,7342665;0,7252015;0,0" o:connectangles="0,0,0,0,0"/>
              </v:shape>
              <v:shape id="矩形 2" o:spid="_x0000_s1033" style="position:absolute;left:34510;top:63341;width:4610;height:73245;rotation:-90;visibility:visible;mso-wrap-style:square;v-text-anchor:middle" coordsize="571500,925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" path="m,l571500,,,9258300,,9144000,,xe" fillcolor="#7cca62 [3208]" stroked="f" strokeweight="1pt">
                <v:stroke joinstyle="miter"/>
                <v:path arrowok="t" o:connecttype="custom" o:connectlocs="0,0;461010,0;0,7324569;0,7234142;0,0" o:connectangles="0,0,0,0,0"/>
              </v:shape>
              <v:line id="直線接點 9" o:spid="_x0000_s1034" style="position:absolute;visibility:visible;mso-wrap-style:square" from="505,95535" to="73105,10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" strokecolor="#05676b [1606]" strokeweight=".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491"/>
    <w:multiLevelType w:val="hybridMultilevel"/>
    <w:tmpl w:val="2B12AED4"/>
    <w:lvl w:ilvl="0" w:tplc="4FEEF056">
      <w:start w:val="1"/>
      <w:numFmt w:val="decimal"/>
      <w:lvlText w:val="%1."/>
      <w:lvlJc w:val="left"/>
      <w:pPr>
        <w:ind w:left="720" w:hanging="720"/>
      </w:pPr>
      <w:rPr>
        <w:rFonts w:cs="Segoe UI" w:hint="default"/>
        <w:color w:val="33333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F006C4"/>
    <w:multiLevelType w:val="multilevel"/>
    <w:tmpl w:val="966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C3B8C"/>
    <w:multiLevelType w:val="multilevel"/>
    <w:tmpl w:val="36E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76262"/>
    <w:multiLevelType w:val="hybridMultilevel"/>
    <w:tmpl w:val="15FA6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A43F97"/>
    <w:multiLevelType w:val="hybridMultilevel"/>
    <w:tmpl w:val="882430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1F"/>
    <w:rsid w:val="00023E1F"/>
    <w:rsid w:val="000543FF"/>
    <w:rsid w:val="0005639B"/>
    <w:rsid w:val="000A63D1"/>
    <w:rsid w:val="001729D2"/>
    <w:rsid w:val="001A2FA9"/>
    <w:rsid w:val="001D4A08"/>
    <w:rsid w:val="0020327F"/>
    <w:rsid w:val="0021349B"/>
    <w:rsid w:val="002342B4"/>
    <w:rsid w:val="00240A50"/>
    <w:rsid w:val="0025609C"/>
    <w:rsid w:val="00292F64"/>
    <w:rsid w:val="002B6430"/>
    <w:rsid w:val="002B64E5"/>
    <w:rsid w:val="002D2425"/>
    <w:rsid w:val="002F206C"/>
    <w:rsid w:val="003166F3"/>
    <w:rsid w:val="00324CC5"/>
    <w:rsid w:val="003704B8"/>
    <w:rsid w:val="003E6B5C"/>
    <w:rsid w:val="0041783E"/>
    <w:rsid w:val="004221D5"/>
    <w:rsid w:val="00464CF5"/>
    <w:rsid w:val="004723FA"/>
    <w:rsid w:val="00493A68"/>
    <w:rsid w:val="00502924"/>
    <w:rsid w:val="00524EBF"/>
    <w:rsid w:val="00583E57"/>
    <w:rsid w:val="005C5DC0"/>
    <w:rsid w:val="005D1F6F"/>
    <w:rsid w:val="00607AF5"/>
    <w:rsid w:val="0062123A"/>
    <w:rsid w:val="006248BB"/>
    <w:rsid w:val="00646E75"/>
    <w:rsid w:val="00680348"/>
    <w:rsid w:val="00692ADB"/>
    <w:rsid w:val="006B53C1"/>
    <w:rsid w:val="006E7BA7"/>
    <w:rsid w:val="00720FE8"/>
    <w:rsid w:val="0075182B"/>
    <w:rsid w:val="00794657"/>
    <w:rsid w:val="007B11E8"/>
    <w:rsid w:val="00904197"/>
    <w:rsid w:val="00920D1E"/>
    <w:rsid w:val="00953D7F"/>
    <w:rsid w:val="009637E7"/>
    <w:rsid w:val="009A700B"/>
    <w:rsid w:val="009B3264"/>
    <w:rsid w:val="009F41CE"/>
    <w:rsid w:val="00A001EE"/>
    <w:rsid w:val="00A80015"/>
    <w:rsid w:val="00A80F64"/>
    <w:rsid w:val="00A930C1"/>
    <w:rsid w:val="00AC2EF9"/>
    <w:rsid w:val="00AD6538"/>
    <w:rsid w:val="00B00BBC"/>
    <w:rsid w:val="00B95C33"/>
    <w:rsid w:val="00BA748C"/>
    <w:rsid w:val="00BB0CA9"/>
    <w:rsid w:val="00BB6348"/>
    <w:rsid w:val="00BD0290"/>
    <w:rsid w:val="00BD6651"/>
    <w:rsid w:val="00BE1056"/>
    <w:rsid w:val="00C200D5"/>
    <w:rsid w:val="00C27CD4"/>
    <w:rsid w:val="00C4709B"/>
    <w:rsid w:val="00C60EBC"/>
    <w:rsid w:val="00C63871"/>
    <w:rsid w:val="00C72A42"/>
    <w:rsid w:val="00C74576"/>
    <w:rsid w:val="00CA5B6D"/>
    <w:rsid w:val="00D604BC"/>
    <w:rsid w:val="00D66386"/>
    <w:rsid w:val="00D82E9D"/>
    <w:rsid w:val="00DE7C12"/>
    <w:rsid w:val="00DF0571"/>
    <w:rsid w:val="00E1778C"/>
    <w:rsid w:val="00E445A6"/>
    <w:rsid w:val="00E55D74"/>
    <w:rsid w:val="00E91DBD"/>
    <w:rsid w:val="00EA3BA8"/>
    <w:rsid w:val="00F476B4"/>
    <w:rsid w:val="00FA352D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103F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53C1"/>
    <w:pPr>
      <w:spacing w:after="300"/>
    </w:pPr>
    <w:rPr>
      <w:rFonts w:ascii="Microsoft JhengHei UI" w:eastAsia="Microsoft JhengHei UI" w:hAnsi="Microsoft JhengHei UI"/>
    </w:rPr>
  </w:style>
  <w:style w:type="paragraph" w:styleId="1">
    <w:name w:val="heading 1"/>
    <w:basedOn w:val="a"/>
    <w:next w:val="a"/>
    <w:link w:val="10"/>
    <w:uiPriority w:val="8"/>
    <w:semiHidden/>
    <w:qFormat/>
    <w:rsid w:val="0005639B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0B5294" w:themeColor="accent1" w:themeShade="BF"/>
      <w:kern w:val="20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qFormat/>
    <w:rsid w:val="0005639B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kern w:val="2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8"/>
    <w:semiHidden/>
    <w:rsid w:val="00502924"/>
    <w:rPr>
      <w:rFonts w:asciiTheme="majorHAnsi" w:eastAsiaTheme="majorEastAsia" w:hAnsiTheme="majorHAnsi" w:cstheme="majorBidi"/>
      <w:caps/>
      <w:color w:val="0B5294" w:themeColor="accent1" w:themeShade="BF"/>
      <w:kern w:val="20"/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502924"/>
    <w:rPr>
      <w:rFonts w:asciiTheme="majorHAnsi" w:eastAsiaTheme="majorEastAsia" w:hAnsiTheme="majorHAnsi" w:cstheme="majorBidi"/>
      <w:color w:val="0B5294" w:themeColor="accent1" w:themeShade="BF"/>
      <w:kern w:val="20"/>
      <w:sz w:val="26"/>
      <w:szCs w:val="26"/>
    </w:rPr>
  </w:style>
  <w:style w:type="paragraph" w:styleId="a3">
    <w:name w:val="Salutation"/>
    <w:basedOn w:val="a"/>
    <w:link w:val="a4"/>
    <w:uiPriority w:val="4"/>
    <w:unhideWhenUsed/>
    <w:qFormat/>
    <w:rsid w:val="0005639B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4">
    <w:name w:val="問候 字元"/>
    <w:basedOn w:val="a0"/>
    <w:link w:val="a3"/>
    <w:uiPriority w:val="4"/>
    <w:rsid w:val="0005639B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5">
    <w:name w:val="Closing"/>
    <w:basedOn w:val="a"/>
    <w:next w:val="a6"/>
    <w:link w:val="a7"/>
    <w:uiPriority w:val="6"/>
    <w:unhideWhenUsed/>
    <w:qFormat/>
    <w:rsid w:val="00583E57"/>
    <w:pPr>
      <w:spacing w:before="480" w:after="720"/>
    </w:pPr>
    <w:rPr>
      <w:rFonts w:eastAsiaTheme="minorHAnsi"/>
      <w:color w:val="595959" w:themeColor="text1" w:themeTint="A6"/>
      <w:kern w:val="20"/>
      <w:szCs w:val="20"/>
    </w:rPr>
  </w:style>
  <w:style w:type="character" w:customStyle="1" w:styleId="a7">
    <w:name w:val="結語 字元"/>
    <w:basedOn w:val="a0"/>
    <w:link w:val="a5"/>
    <w:uiPriority w:val="6"/>
    <w:rsid w:val="00583E57"/>
    <w:rPr>
      <w:rFonts w:eastAsiaTheme="minorHAnsi"/>
      <w:color w:val="595959" w:themeColor="text1" w:themeTint="A6"/>
      <w:kern w:val="20"/>
      <w:szCs w:val="20"/>
    </w:rPr>
  </w:style>
  <w:style w:type="paragraph" w:styleId="a6">
    <w:name w:val="Signature"/>
    <w:basedOn w:val="a"/>
    <w:link w:val="a8"/>
    <w:uiPriority w:val="7"/>
    <w:unhideWhenUsed/>
    <w:qFormat/>
    <w:rsid w:val="00583E57"/>
    <w:pPr>
      <w:spacing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a8">
    <w:name w:val="簽名 字元"/>
    <w:basedOn w:val="a0"/>
    <w:link w:val="a6"/>
    <w:uiPriority w:val="7"/>
    <w:rsid w:val="00583E57"/>
    <w:rPr>
      <w:rFonts w:eastAsiaTheme="minorHAnsi"/>
      <w:b/>
      <w:bCs/>
      <w:color w:val="595959" w:themeColor="text1" w:themeTint="A6"/>
      <w:kern w:val="20"/>
      <w:szCs w:val="20"/>
    </w:rPr>
  </w:style>
  <w:style w:type="paragraph" w:styleId="Web">
    <w:name w:val="Normal (Web)"/>
    <w:basedOn w:val="a"/>
    <w:uiPriority w:val="99"/>
    <w:semiHidden/>
    <w:unhideWhenUsed/>
    <w:rsid w:val="0005639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9">
    <w:name w:val="Strong"/>
    <w:basedOn w:val="a0"/>
    <w:uiPriority w:val="1"/>
    <w:semiHidden/>
    <w:qFormat/>
    <w:rsid w:val="009A700B"/>
    <w:rPr>
      <w:b/>
      <w:bCs/>
    </w:rPr>
  </w:style>
  <w:style w:type="paragraph" w:customStyle="1" w:styleId="aa">
    <w:name w:val="連絡資訊"/>
    <w:basedOn w:val="a"/>
    <w:uiPriority w:val="10"/>
    <w:qFormat/>
    <w:rsid w:val="006B53C1"/>
    <w:pPr>
      <w:spacing w:after="0" w:line="288" w:lineRule="auto"/>
    </w:pPr>
    <w:rPr>
      <w:color w:val="595959" w:themeColor="text1" w:themeTint="A6"/>
      <w:kern w:val="20"/>
      <w:sz w:val="20"/>
      <w:szCs w:val="20"/>
    </w:rPr>
  </w:style>
  <w:style w:type="table" w:styleId="1-2">
    <w:name w:val="Grid Table 1 Light Accent 2"/>
    <w:basedOn w:val="a1"/>
    <w:uiPriority w:val="46"/>
    <w:rsid w:val="00B95C3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semiHidden/>
    <w:rsid w:val="001A2FA9"/>
    <w:pPr>
      <w:tabs>
        <w:tab w:val="center" w:pos="4680"/>
        <w:tab w:val="right" w:pos="9360"/>
      </w:tabs>
    </w:pPr>
  </w:style>
  <w:style w:type="character" w:customStyle="1" w:styleId="ac">
    <w:name w:val="頁首 字元"/>
    <w:basedOn w:val="a0"/>
    <w:link w:val="ab"/>
    <w:uiPriority w:val="99"/>
    <w:semiHidden/>
    <w:rsid w:val="00502924"/>
  </w:style>
  <w:style w:type="paragraph" w:styleId="ad">
    <w:name w:val="footer"/>
    <w:basedOn w:val="a"/>
    <w:link w:val="ae"/>
    <w:uiPriority w:val="99"/>
    <w:semiHidden/>
    <w:rsid w:val="001A2FA9"/>
    <w:pPr>
      <w:tabs>
        <w:tab w:val="center" w:pos="4680"/>
        <w:tab w:val="right" w:pos="9360"/>
      </w:tabs>
    </w:pPr>
  </w:style>
  <w:style w:type="character" w:customStyle="1" w:styleId="ae">
    <w:name w:val="頁尾 字元"/>
    <w:basedOn w:val="a0"/>
    <w:link w:val="ad"/>
    <w:uiPriority w:val="99"/>
    <w:semiHidden/>
    <w:rsid w:val="00502924"/>
  </w:style>
  <w:style w:type="table" w:styleId="af">
    <w:name w:val="Table Grid"/>
    <w:basedOn w:val="a1"/>
    <w:uiPriority w:val="39"/>
    <w:rsid w:val="00583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收件者姓名"/>
    <w:basedOn w:val="a"/>
    <w:next w:val="a"/>
    <w:qFormat/>
    <w:rsid w:val="00583E57"/>
    <w:pPr>
      <w:spacing w:after="0"/>
    </w:pPr>
    <w:rPr>
      <w:b/>
    </w:rPr>
  </w:style>
  <w:style w:type="paragraph" w:customStyle="1" w:styleId="af1">
    <w:name w:val="地址"/>
    <w:basedOn w:val="a"/>
    <w:next w:val="a"/>
    <w:qFormat/>
    <w:rsid w:val="00583E57"/>
  </w:style>
  <w:style w:type="paragraph" w:styleId="af2">
    <w:name w:val="Date"/>
    <w:basedOn w:val="a"/>
    <w:next w:val="a"/>
    <w:link w:val="af3"/>
    <w:uiPriority w:val="99"/>
    <w:rsid w:val="00583E57"/>
    <w:pPr>
      <w:spacing w:before="360" w:after="600"/>
    </w:pPr>
  </w:style>
  <w:style w:type="character" w:customStyle="1" w:styleId="af3">
    <w:name w:val="日期 字元"/>
    <w:basedOn w:val="a0"/>
    <w:link w:val="af2"/>
    <w:uiPriority w:val="99"/>
    <w:rsid w:val="00583E57"/>
  </w:style>
  <w:style w:type="character" w:styleId="af4">
    <w:name w:val="Placeholder Text"/>
    <w:basedOn w:val="a0"/>
    <w:uiPriority w:val="99"/>
    <w:semiHidden/>
    <w:rsid w:val="00583E57"/>
    <w:rPr>
      <w:color w:val="808080"/>
    </w:rPr>
  </w:style>
  <w:style w:type="paragraph" w:styleId="af5">
    <w:name w:val="No Spacing"/>
    <w:uiPriority w:val="1"/>
    <w:qFormat/>
    <w:rsid w:val="00583E57"/>
  </w:style>
  <w:style w:type="paragraph" w:styleId="af6">
    <w:name w:val="Title"/>
    <w:basedOn w:val="a"/>
    <w:next w:val="a"/>
    <w:link w:val="af7"/>
    <w:uiPriority w:val="1"/>
    <w:qFormat/>
    <w:rsid w:val="006B53C1"/>
    <w:pPr>
      <w:spacing w:after="120"/>
      <w:contextualSpacing/>
    </w:pPr>
    <w:rPr>
      <w:rFonts w:cstheme="majorBidi"/>
      <w:b/>
      <w:bCs/>
      <w:caps/>
      <w:kern w:val="28"/>
      <w:sz w:val="96"/>
      <w:szCs w:val="96"/>
    </w:rPr>
  </w:style>
  <w:style w:type="character" w:customStyle="1" w:styleId="af7">
    <w:name w:val="標題 字元"/>
    <w:basedOn w:val="a0"/>
    <w:link w:val="af6"/>
    <w:uiPriority w:val="1"/>
    <w:rsid w:val="006B53C1"/>
    <w:rPr>
      <w:rFonts w:ascii="Microsoft JhengHei UI" w:eastAsia="Microsoft JhengHei UI" w:hAnsi="Microsoft JhengHei UI" w:cstheme="majorBidi"/>
      <w:b/>
      <w:bCs/>
      <w:caps/>
      <w:kern w:val="28"/>
      <w:sz w:val="96"/>
      <w:szCs w:val="96"/>
    </w:rPr>
  </w:style>
  <w:style w:type="paragraph" w:customStyle="1" w:styleId="af8">
    <w:name w:val="傳真封面資訊"/>
    <w:basedOn w:val="af5"/>
    <w:qFormat/>
    <w:rsid w:val="006B53C1"/>
    <w:rPr>
      <w:rFonts w:ascii="Microsoft JhengHei UI" w:eastAsia="Microsoft JhengHei UI" w:hAnsi="Microsoft JhengHei UI"/>
    </w:rPr>
  </w:style>
  <w:style w:type="paragraph" w:styleId="af9">
    <w:name w:val="List Paragraph"/>
    <w:basedOn w:val="a"/>
    <w:uiPriority w:val="34"/>
    <w:semiHidden/>
    <w:qFormat/>
    <w:rsid w:val="00023E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VLCAT\AppData\Roaming\Microsoft\Templates\&#24190;&#20309;&#20659;&#30495;&#23553;&#38754;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A585-CADA-4593-A5B1-8910917A4E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8A73F63-EB6A-4176-83D4-615308224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6A68E-4CC7-47C9-9770-D3943EF72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ECE4FB-2136-45A8-AD33-24548D96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幾何傳真封面.dotx</Template>
  <TotalTime>0</TotalTime>
  <Pages>11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2019-10-16T16:07:00Z</dcterms:created>
  <dcterms:modified xsi:type="dcterms:W3CDTF">2019-10-16T16:07:00Z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